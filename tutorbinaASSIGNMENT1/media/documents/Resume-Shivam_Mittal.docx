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F803" w14:textId="73F405CD" w:rsidR="00175C8B" w:rsidRDefault="00753FCF">
      <w:pPr>
        <w:pStyle w:val="ContactInfo"/>
        <w:spacing w:after="40"/>
        <w:jc w:val="center"/>
        <w:rPr>
          <w:color w:val="00B0F0"/>
          <w:sz w:val="28"/>
          <w:szCs w:val="28"/>
        </w:rPr>
      </w:pPr>
      <w:r>
        <w:rPr>
          <w:color w:val="FF0000"/>
          <w:sz w:val="28"/>
          <w:szCs w:val="28"/>
        </w:rPr>
        <w:t>SHIVAM</w:t>
      </w:r>
      <w:r w:rsidR="000A7BCC">
        <w:rPr>
          <w:color w:val="FF000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MITTAL</w:t>
      </w:r>
    </w:p>
    <w:p w14:paraId="3F816A40" w14:textId="19F68613" w:rsidR="00175C8B" w:rsidRDefault="00753FCF">
      <w:pPr>
        <w:pStyle w:val="ContactInfo"/>
        <w:spacing w:after="40"/>
        <w:jc w:val="center"/>
        <w:rPr>
          <w:sz w:val="12"/>
          <w:szCs w:val="12"/>
        </w:rPr>
      </w:pPr>
      <w:r>
        <w:rPr>
          <w:sz w:val="12"/>
          <w:szCs w:val="12"/>
        </w:rPr>
        <w:t>H NO. 274</w:t>
      </w:r>
      <w:r w:rsidR="000A7BCC">
        <w:rPr>
          <w:sz w:val="12"/>
          <w:szCs w:val="12"/>
        </w:rPr>
        <w:t>,</w:t>
      </w:r>
      <w:r>
        <w:rPr>
          <w:sz w:val="12"/>
          <w:szCs w:val="12"/>
        </w:rPr>
        <w:t xml:space="preserve"> 19 CIVIL LINES, NEAR IIT CENTURY GATE, ROORKEE</w:t>
      </w:r>
      <w:r w:rsidR="000A7BCC">
        <w:rPr>
          <w:sz w:val="12"/>
          <w:szCs w:val="12"/>
        </w:rPr>
        <w:t xml:space="preserve"> 247</w:t>
      </w:r>
      <w:r>
        <w:rPr>
          <w:sz w:val="12"/>
          <w:szCs w:val="12"/>
        </w:rPr>
        <w:t>667</w:t>
      </w:r>
    </w:p>
    <w:p w14:paraId="62D5E6F3" w14:textId="77777777" w:rsidR="00175C8B" w:rsidRDefault="00175C8B">
      <w:pPr>
        <w:pStyle w:val="ContactInfo"/>
        <w:spacing w:after="40"/>
      </w:pPr>
    </w:p>
    <w:p w14:paraId="4309DFFA" w14:textId="1639C698" w:rsidR="00175C8B" w:rsidRDefault="00753FCF">
      <w:pPr>
        <w:pStyle w:val="ContactInfo"/>
        <w:spacing w:after="40"/>
      </w:pPr>
      <w:r>
        <w:rPr>
          <w:sz w:val="14"/>
          <w:szCs w:val="14"/>
        </w:rPr>
        <w:t>879117914</w:t>
      </w:r>
      <w:r w:rsidR="000A7BCC">
        <w:rPr>
          <w:sz w:val="14"/>
          <w:szCs w:val="14"/>
        </w:rPr>
        <w:t>5</w:t>
      </w:r>
    </w:p>
    <w:p w14:paraId="6CE262A4" w14:textId="543AC027" w:rsidR="00175C8B" w:rsidRDefault="00BD6254">
      <w:pPr>
        <w:pStyle w:val="ContactInfo"/>
        <w:spacing w:after="40"/>
      </w:pPr>
      <w:hyperlink r:id="rId6" w:history="1">
        <w:r w:rsidR="00753FCF" w:rsidRPr="00822DE1">
          <w:rPr>
            <w:rStyle w:val="Hyperlink"/>
            <w:sz w:val="14"/>
            <w:szCs w:val="14"/>
          </w:rPr>
          <w:t>mailto:mittalshivam40@gmail.com</w:t>
        </w:r>
      </w:hyperlink>
    </w:p>
    <w:p w14:paraId="43EF3234" w14:textId="77777777" w:rsidR="00175C8B" w:rsidRDefault="000A7BCC">
      <w:pPr>
        <w:pStyle w:val="Heading1"/>
        <w:pBdr>
          <w:top w:val="none" w:sz="0" w:space="0" w:color="auto"/>
        </w:pBdr>
        <w:spacing w:before="40" w:after="40"/>
        <w:jc w:val="center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>SUmmary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10800"/>
      </w:tblGrid>
      <w:tr w:rsidR="00175C8B" w14:paraId="4098B040" w14:textId="77777777">
        <w:tc>
          <w:tcPr>
            <w:tcW w:w="8640" w:type="dxa"/>
          </w:tcPr>
          <w:p w14:paraId="4A65BBD9" w14:textId="33A5F057" w:rsidR="00175C8B" w:rsidRDefault="000A7BCC">
            <w:pPr>
              <w:pStyle w:val="ListParagraph"/>
              <w:numPr>
                <w:ilvl w:val="0"/>
                <w:numId w:val="2"/>
              </w:numPr>
              <w:spacing w:after="40"/>
            </w:pPr>
            <w:r>
              <w:t>Work</w:t>
            </w:r>
            <w:r w:rsidR="00753FCF">
              <w:t>ing</w:t>
            </w:r>
            <w:r>
              <w:t xml:space="preserve"> as</w:t>
            </w:r>
            <w:r w:rsidR="00753FCF">
              <w:t xml:space="preserve"> Programmer</w:t>
            </w:r>
            <w:r>
              <w:t xml:space="preserve"> at </w:t>
            </w:r>
            <w:r w:rsidR="00753FCF">
              <w:t>Dynata Corp</w:t>
            </w:r>
            <w:r>
              <w:t>. Private Limited (Noida).</w:t>
            </w:r>
          </w:p>
          <w:p w14:paraId="3BE44E32" w14:textId="01D4FB2A" w:rsidR="00175C8B" w:rsidRDefault="00753FCF">
            <w:pPr>
              <w:pStyle w:val="ListParagraph"/>
              <w:numPr>
                <w:ilvl w:val="0"/>
                <w:numId w:val="2"/>
              </w:numPr>
              <w:spacing w:after="40"/>
            </w:pPr>
            <w:r>
              <w:t>E</w:t>
            </w:r>
            <w:r w:rsidR="000A7BCC">
              <w:t xml:space="preserve">xperience in </w:t>
            </w:r>
            <w:r>
              <w:t>Python</w:t>
            </w:r>
            <w:r w:rsidR="000A7BCC">
              <w:t xml:space="preserve"> Development</w:t>
            </w:r>
            <w:r w:rsidR="005D5C47">
              <w:t xml:space="preserve"> and Front End (HTML, JavaScript, jQuery and CSS)</w:t>
            </w:r>
            <w:r w:rsidR="008518EC">
              <w:t xml:space="preserve"> </w:t>
            </w:r>
          </w:p>
        </w:tc>
      </w:tr>
    </w:tbl>
    <w:p w14:paraId="3CAE6A28" w14:textId="77777777" w:rsidR="00175C8B" w:rsidRDefault="000A7BCC">
      <w:pPr>
        <w:pStyle w:val="Heading1"/>
        <w:pBdr>
          <w:top w:val="none" w:sz="0" w:space="0" w:color="auto"/>
        </w:pBdr>
        <w:tabs>
          <w:tab w:val="left" w:pos="1470"/>
          <w:tab w:val="center" w:pos="5400"/>
        </w:tabs>
        <w:spacing w:before="40" w:after="40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ab/>
      </w:r>
      <w:r>
        <w:rPr>
          <w:b/>
          <w:bCs/>
          <w:color w:val="00B0F0"/>
          <w:sz w:val="20"/>
          <w:szCs w:val="20"/>
        </w:rPr>
        <w:tab/>
        <w:t>COMPUTER SKILLS</w:t>
      </w:r>
    </w:p>
    <w:p w14:paraId="0A2B5162" w14:textId="77777777" w:rsidR="00175C8B" w:rsidRDefault="000A7BCC">
      <w:pPr>
        <w:pStyle w:val="Heading2"/>
        <w:spacing w:before="40"/>
      </w:pPr>
      <w:r>
        <w:t>Languages:</w:t>
      </w:r>
    </w:p>
    <w:p w14:paraId="17C70F08" w14:textId="56E994C7" w:rsidR="00514224" w:rsidRDefault="000A7BCC">
      <w:pPr>
        <w:pStyle w:val="ListParagraph"/>
        <w:spacing w:after="40"/>
        <w:ind w:left="720"/>
      </w:pPr>
      <w:r>
        <w:t>Python</w:t>
      </w:r>
    </w:p>
    <w:p w14:paraId="5489B52A" w14:textId="6111BE6C" w:rsidR="00514224" w:rsidRDefault="000A7BCC">
      <w:pPr>
        <w:pStyle w:val="ListParagraph"/>
        <w:spacing w:after="40"/>
        <w:ind w:left="720"/>
      </w:pPr>
      <w:r>
        <w:t>Java</w:t>
      </w:r>
      <w:r w:rsidR="00753FCF">
        <w:t>Script</w:t>
      </w:r>
    </w:p>
    <w:p w14:paraId="66046B71" w14:textId="540207CB" w:rsidR="00753FCF" w:rsidRDefault="00753FCF" w:rsidP="00753FCF">
      <w:pPr>
        <w:pStyle w:val="ListParagraph"/>
        <w:numPr>
          <w:ilvl w:val="0"/>
          <w:numId w:val="0"/>
        </w:numPr>
        <w:spacing w:after="40"/>
        <w:ind w:left="720"/>
      </w:pPr>
    </w:p>
    <w:p w14:paraId="6A760195" w14:textId="77777777" w:rsidR="00175C8B" w:rsidRDefault="000A7BCC">
      <w:pPr>
        <w:pStyle w:val="Heading2"/>
        <w:spacing w:before="40"/>
      </w:pPr>
      <w:r>
        <w:t>SOFTWARE:</w:t>
      </w:r>
    </w:p>
    <w:p w14:paraId="4C279F20" w14:textId="56A52181" w:rsidR="00175C8B" w:rsidRDefault="000A7BCC">
      <w:pPr>
        <w:pStyle w:val="ListParagraph"/>
        <w:spacing w:after="40"/>
        <w:ind w:left="720"/>
      </w:pPr>
      <w:r>
        <w:t>Database: MySQL</w:t>
      </w:r>
    </w:p>
    <w:p w14:paraId="27105AFB" w14:textId="381D0337" w:rsidR="00175C8B" w:rsidRDefault="000A7BCC">
      <w:pPr>
        <w:pStyle w:val="ListParagraph"/>
        <w:spacing w:after="40"/>
        <w:ind w:left="720"/>
      </w:pPr>
      <w:r>
        <w:t xml:space="preserve">Platform: </w:t>
      </w:r>
      <w:r w:rsidR="005D5C47">
        <w:t>VS Code</w:t>
      </w:r>
    </w:p>
    <w:p w14:paraId="534B9B99" w14:textId="46F58A9A" w:rsidR="00703C35" w:rsidRDefault="000A7BCC">
      <w:pPr>
        <w:pStyle w:val="ListParagraph"/>
        <w:spacing w:after="40"/>
        <w:ind w:left="720"/>
      </w:pPr>
      <w:r>
        <w:t>Libraries</w:t>
      </w:r>
      <w:r w:rsidR="00D23C60">
        <w:t xml:space="preserve">: </w:t>
      </w:r>
      <w:r w:rsidR="005D5C47">
        <w:t>Django</w:t>
      </w:r>
      <w:r w:rsidR="00703C35">
        <w:t xml:space="preserve">, </w:t>
      </w:r>
      <w:r w:rsidR="00D02A9B">
        <w:t>Vanilla JavaScript, Bootstrap, jQuery</w:t>
      </w:r>
    </w:p>
    <w:p w14:paraId="397F062F" w14:textId="21DD42E5" w:rsidR="00175C8B" w:rsidRDefault="00175C8B" w:rsidP="00703C35">
      <w:pPr>
        <w:ind w:left="360"/>
      </w:pPr>
    </w:p>
    <w:p w14:paraId="591CF8FD" w14:textId="77777777" w:rsidR="00175C8B" w:rsidRDefault="000A7BCC">
      <w:pPr>
        <w:pStyle w:val="Heading2"/>
        <w:spacing w:before="40"/>
      </w:pPr>
      <w:r>
        <w:t>Skills:</w:t>
      </w:r>
    </w:p>
    <w:p w14:paraId="4788D96D" w14:textId="77777777" w:rsidR="00175C8B" w:rsidRDefault="000A7BCC">
      <w:pPr>
        <w:pStyle w:val="ListParagraph"/>
        <w:numPr>
          <w:ilvl w:val="0"/>
          <w:numId w:val="28"/>
        </w:numPr>
        <w:spacing w:after="40"/>
      </w:pPr>
      <w:r>
        <w:rPr>
          <w:shd w:val="clear" w:color="auto" w:fill="FFFFFF"/>
        </w:rPr>
        <w:t>HTML, CSS</w:t>
      </w:r>
    </w:p>
    <w:p w14:paraId="680A0A6E" w14:textId="2EB933D4" w:rsidR="00175C8B" w:rsidRDefault="000A7BCC">
      <w:pPr>
        <w:pStyle w:val="ListParagraph"/>
        <w:numPr>
          <w:ilvl w:val="0"/>
          <w:numId w:val="28"/>
        </w:numPr>
        <w:spacing w:after="40"/>
      </w:pPr>
      <w:r>
        <w:t>JavaScript</w:t>
      </w:r>
    </w:p>
    <w:p w14:paraId="6089D010" w14:textId="77777777" w:rsidR="00175C8B" w:rsidRDefault="000A7BCC">
      <w:pPr>
        <w:pStyle w:val="ListParagraph"/>
        <w:numPr>
          <w:ilvl w:val="0"/>
          <w:numId w:val="28"/>
        </w:numPr>
        <w:spacing w:after="40"/>
      </w:pPr>
      <w:r>
        <w:rPr>
          <w:shd w:val="clear" w:color="auto" w:fill="FFFFFF"/>
        </w:rPr>
        <w:t>OOPS</w:t>
      </w:r>
    </w:p>
    <w:p w14:paraId="708E4BA7" w14:textId="42BC5DD8" w:rsidR="00175C8B" w:rsidRPr="00BD6254" w:rsidRDefault="000A7BCC">
      <w:pPr>
        <w:pStyle w:val="ListParagraph"/>
        <w:numPr>
          <w:ilvl w:val="0"/>
          <w:numId w:val="28"/>
        </w:numPr>
        <w:spacing w:after="40"/>
      </w:pPr>
      <w:r>
        <w:rPr>
          <w:shd w:val="clear" w:color="auto" w:fill="FFFFFF"/>
        </w:rPr>
        <w:t>Problem Solving Ability</w:t>
      </w:r>
    </w:p>
    <w:p w14:paraId="4F68FFF5" w14:textId="413C6B70" w:rsidR="00BD6254" w:rsidRDefault="00BD6254" w:rsidP="00BD6254"/>
    <w:p w14:paraId="296A90C5" w14:textId="18799EB7" w:rsidR="00BD6254" w:rsidRDefault="00BD6254" w:rsidP="00BD6254">
      <w:pPr>
        <w:pStyle w:val="Heading2"/>
        <w:spacing w:before="40"/>
      </w:pPr>
      <w:r>
        <w:t>Operating System</w:t>
      </w:r>
      <w:r>
        <w:t>:</w:t>
      </w:r>
    </w:p>
    <w:p w14:paraId="7840A417" w14:textId="3ED3FBCE" w:rsidR="00BD6254" w:rsidRDefault="00BD6254" w:rsidP="00BD6254">
      <w:pPr>
        <w:pStyle w:val="ListParagraph"/>
        <w:numPr>
          <w:ilvl w:val="0"/>
          <w:numId w:val="28"/>
        </w:numPr>
        <w:spacing w:after="40"/>
      </w:pPr>
      <w:r>
        <w:t>Linux (Ubuntu, redhat)</w:t>
      </w:r>
    </w:p>
    <w:p w14:paraId="393179E3" w14:textId="52E9BEEE" w:rsidR="00BD6254" w:rsidRPr="00BD6254" w:rsidRDefault="00BD6254" w:rsidP="00BD6254">
      <w:pPr>
        <w:pStyle w:val="ListParagraph"/>
        <w:numPr>
          <w:ilvl w:val="0"/>
          <w:numId w:val="28"/>
        </w:numPr>
        <w:spacing w:after="40"/>
      </w:pPr>
      <w:r>
        <w:t>Windows</w:t>
      </w:r>
    </w:p>
    <w:p w14:paraId="66C35641" w14:textId="737FD8CA" w:rsidR="00175C8B" w:rsidRDefault="000A7BCC">
      <w:pPr>
        <w:pStyle w:val="Heading1"/>
        <w:pBdr>
          <w:top w:val="none" w:sz="0" w:space="0" w:color="auto"/>
        </w:pBdr>
        <w:spacing w:before="40" w:after="40"/>
        <w:jc w:val="center"/>
        <w:rPr>
          <w:b/>
          <w:bCs/>
          <w:color w:val="00B0F0"/>
          <w:sz w:val="20"/>
          <w:szCs w:val="20"/>
        </w:rPr>
      </w:pPr>
      <w:bookmarkStart w:id="0" w:name="_GoBack"/>
      <w:bookmarkEnd w:id="0"/>
      <w:r>
        <w:rPr>
          <w:b/>
          <w:bCs/>
          <w:color w:val="00B0F0"/>
          <w:sz w:val="20"/>
          <w:szCs w:val="20"/>
        </w:rPr>
        <w:t>WORK EXPERIENCE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034"/>
        <w:gridCol w:w="2766"/>
      </w:tblGrid>
      <w:tr w:rsidR="00175C8B" w14:paraId="6D3048EC" w14:textId="77777777">
        <w:trPr>
          <w:trHeight w:val="216"/>
        </w:trPr>
        <w:tc>
          <w:tcPr>
            <w:tcW w:w="6427" w:type="dxa"/>
          </w:tcPr>
          <w:p w14:paraId="6ED0DDB1" w14:textId="37C171E9" w:rsidR="00175C8B" w:rsidRDefault="00753FCF">
            <w:pPr>
              <w:pStyle w:val="Heading2"/>
              <w:spacing w:before="40"/>
            </w:pPr>
            <w:r>
              <w:t>Junior Survey Programmer</w:t>
            </w:r>
          </w:p>
        </w:tc>
        <w:tc>
          <w:tcPr>
            <w:tcW w:w="2213" w:type="dxa"/>
          </w:tcPr>
          <w:p w14:paraId="5DD5C696" w14:textId="09BF7AAB" w:rsidR="00175C8B" w:rsidRDefault="000A7BCC">
            <w:pPr>
              <w:pStyle w:val="Dates"/>
              <w:spacing w:before="40"/>
              <w:rPr>
                <w:i/>
                <w:iCs/>
              </w:rPr>
            </w:pPr>
            <w:r>
              <w:rPr>
                <w:i/>
                <w:iCs/>
              </w:rPr>
              <w:t>October 201</w:t>
            </w:r>
            <w:r w:rsidR="00753FCF">
              <w:rPr>
                <w:i/>
                <w:iCs/>
              </w:rPr>
              <w:t>8</w:t>
            </w:r>
            <w:r>
              <w:rPr>
                <w:i/>
                <w:iCs/>
              </w:rPr>
              <w:t xml:space="preserve"> t</w:t>
            </w:r>
            <w:r w:rsidR="00753FCF">
              <w:rPr>
                <w:i/>
                <w:iCs/>
              </w:rPr>
              <w:t>ill</w:t>
            </w:r>
            <w:r>
              <w:rPr>
                <w:i/>
                <w:iCs/>
              </w:rPr>
              <w:t xml:space="preserve"> </w:t>
            </w:r>
            <w:r w:rsidR="00753FCF">
              <w:rPr>
                <w:i/>
                <w:iCs/>
              </w:rPr>
              <w:t>Present</w:t>
            </w:r>
          </w:p>
        </w:tc>
      </w:tr>
    </w:tbl>
    <w:p w14:paraId="706A7D2B" w14:textId="65BF67DA" w:rsidR="00175C8B" w:rsidRDefault="00753FCF">
      <w:pPr>
        <w:pStyle w:val="Location"/>
        <w:ind w:left="720" w:hanging="288"/>
      </w:pPr>
      <w:r>
        <w:t xml:space="preserve">Dynata </w:t>
      </w:r>
      <w:r w:rsidR="000A7BCC">
        <w:t>Corp.</w:t>
      </w:r>
    </w:p>
    <w:p w14:paraId="4050C924" w14:textId="65F4C1FB" w:rsidR="00175C8B" w:rsidRDefault="000A7BCC">
      <w:pPr>
        <w:pStyle w:val="ListParagraph"/>
        <w:spacing w:after="40"/>
        <w:ind w:left="720"/>
      </w:pPr>
      <w:r>
        <w:t xml:space="preserve">Primary responsibilities include design and development of </w:t>
      </w:r>
      <w:r w:rsidR="00044BEB">
        <w:t>Web based online marketing</w:t>
      </w:r>
      <w:r w:rsidR="00753FCF">
        <w:t xml:space="preserve"> Surveys using </w:t>
      </w:r>
      <w:r>
        <w:t>Decipher (</w:t>
      </w:r>
      <w:r w:rsidR="00753FCF">
        <w:t xml:space="preserve">Python, </w:t>
      </w:r>
      <w:r>
        <w:t>JavaScript</w:t>
      </w:r>
      <w:r w:rsidR="00753FCF">
        <w:t xml:space="preserve"> and </w:t>
      </w:r>
      <w:r w:rsidR="00044BEB">
        <w:t>jQuery-based</w:t>
      </w:r>
      <w:r w:rsidR="00753FCF">
        <w:t xml:space="preserve"> </w:t>
      </w:r>
      <w:r>
        <w:t>customization</w:t>
      </w:r>
      <w:r w:rsidR="00753FCF">
        <w:t>)</w:t>
      </w:r>
      <w:r>
        <w:t>.</w:t>
      </w:r>
    </w:p>
    <w:p w14:paraId="764140EB" w14:textId="77777777" w:rsidR="00175C8B" w:rsidRDefault="000A7BCC">
      <w:pPr>
        <w:pStyle w:val="ListParagraph"/>
        <w:spacing w:after="40"/>
        <w:ind w:left="720"/>
      </w:pPr>
      <w:r>
        <w:t>Developing and testing added functionalities.</w:t>
      </w:r>
    </w:p>
    <w:p w14:paraId="40646537" w14:textId="77777777" w:rsidR="00175C8B" w:rsidRDefault="000A7BCC">
      <w:pPr>
        <w:pStyle w:val="ListParagraph"/>
        <w:spacing w:after="40"/>
        <w:ind w:left="720"/>
      </w:pPr>
      <w:r>
        <w:t>Building logic for the assigned task.</w:t>
      </w:r>
    </w:p>
    <w:p w14:paraId="668BD3E8" w14:textId="77777777" w:rsidR="00175C8B" w:rsidRDefault="000A7BCC">
      <w:pPr>
        <w:pStyle w:val="Heading1"/>
        <w:pBdr>
          <w:top w:val="none" w:sz="0" w:space="0" w:color="auto"/>
        </w:pBdr>
        <w:spacing w:before="40" w:after="40"/>
        <w:jc w:val="center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>EDUCATION</w:t>
      </w:r>
    </w:p>
    <w:tbl>
      <w:tblPr>
        <w:tblW w:w="4924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7983"/>
        <w:gridCol w:w="2653"/>
      </w:tblGrid>
      <w:tr w:rsidR="00175C8B" w14:paraId="2019C593" w14:textId="77777777">
        <w:trPr>
          <w:trHeight w:val="207"/>
        </w:trPr>
        <w:tc>
          <w:tcPr>
            <w:tcW w:w="7982" w:type="dxa"/>
          </w:tcPr>
          <w:p w14:paraId="1D4D5ED3" w14:textId="4CD6272F" w:rsidR="00175C8B" w:rsidRDefault="000A7BCC">
            <w:pPr>
              <w:pStyle w:val="Heading2"/>
            </w:pPr>
            <w:r>
              <w:t xml:space="preserve"> Roorkee Institute of Technology (Roorkee, Uttarakhand)</w:t>
            </w:r>
          </w:p>
          <w:p w14:paraId="3C3B7B93" w14:textId="73299CB0" w:rsidR="00175C8B" w:rsidRDefault="00F32E19">
            <w:pPr>
              <w:pStyle w:val="ListParagraph"/>
              <w:spacing w:after="40"/>
              <w:ind w:left="720"/>
            </w:pPr>
            <w:r>
              <w:t>Bachelor of Technology</w:t>
            </w:r>
            <w:r w:rsidR="000A7BCC">
              <w:t xml:space="preserve"> in Computer Science Engineering.</w:t>
            </w:r>
          </w:p>
          <w:p w14:paraId="510095B6" w14:textId="30230373" w:rsidR="00175C8B" w:rsidRDefault="000A7BCC">
            <w:pPr>
              <w:pStyle w:val="ListParagraph"/>
              <w:spacing w:after="40"/>
              <w:ind w:left="720"/>
            </w:pPr>
            <w:r>
              <w:rPr>
                <w:b/>
                <w:bCs/>
              </w:rPr>
              <w:t>Score</w:t>
            </w:r>
            <w:r>
              <w:t xml:space="preserve"> -64.14</w:t>
            </w:r>
          </w:p>
        </w:tc>
        <w:tc>
          <w:tcPr>
            <w:tcW w:w="2653" w:type="dxa"/>
          </w:tcPr>
          <w:p w14:paraId="1E7C42C2" w14:textId="5B01FC03" w:rsidR="00175C8B" w:rsidRDefault="000A7BCC">
            <w:pPr>
              <w:pStyle w:val="Dates"/>
              <w:spacing w:before="4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August 2014 to June 2018</w:t>
            </w:r>
          </w:p>
        </w:tc>
      </w:tr>
      <w:tr w:rsidR="00175C8B" w14:paraId="1FF773E1" w14:textId="77777777">
        <w:trPr>
          <w:trHeight w:val="207"/>
        </w:trPr>
        <w:tc>
          <w:tcPr>
            <w:tcW w:w="7982" w:type="dxa"/>
          </w:tcPr>
          <w:p w14:paraId="17BD5B9E" w14:textId="7C10FE9B" w:rsidR="00175C8B" w:rsidRDefault="00F32E19">
            <w:pPr>
              <w:pStyle w:val="Heading2"/>
              <w:spacing w:before="40"/>
              <w:rPr>
                <w:b w:val="0"/>
                <w:bCs/>
                <w:i/>
                <w:iCs/>
              </w:rPr>
            </w:pPr>
            <w:r>
              <w:t>Shive dale</w:t>
            </w:r>
            <w:r w:rsidR="000A7BCC">
              <w:t xml:space="preserve"> Public School</w:t>
            </w:r>
            <w:r w:rsidR="000A7BCC">
              <w:rPr>
                <w:b w:val="0"/>
                <w:bCs/>
              </w:rPr>
              <w:t xml:space="preserve"> (</w:t>
            </w:r>
            <w:r w:rsidR="000A7BCC">
              <w:rPr>
                <w:b w:val="0"/>
                <w:bCs/>
                <w:i/>
                <w:iCs/>
              </w:rPr>
              <w:t>Haridwar, Uttarakhand</w:t>
            </w:r>
            <w:r w:rsidR="000A7BCC">
              <w:t>)</w:t>
            </w:r>
          </w:p>
          <w:p w14:paraId="56706D40" w14:textId="19DA1447" w:rsidR="00175C8B" w:rsidRDefault="000A7BCC">
            <w:pPr>
              <w:pStyle w:val="ListParagraph"/>
              <w:spacing w:after="40"/>
              <w:ind w:left="720"/>
              <w:rPr>
                <w:b/>
              </w:rPr>
            </w:pPr>
            <w:r>
              <w:rPr>
                <w:bCs/>
              </w:rPr>
              <w:t xml:space="preserve">Higher Secondary </w:t>
            </w:r>
            <w:r w:rsidR="00F32E19">
              <w:rPr>
                <w:bCs/>
              </w:rPr>
              <w:t>Examination. [</w:t>
            </w:r>
            <w:r>
              <w:rPr>
                <w:bCs/>
              </w:rPr>
              <w:t>CBSE]</w:t>
            </w:r>
          </w:p>
          <w:p w14:paraId="321C1A93" w14:textId="10E441F2" w:rsidR="00175C8B" w:rsidRDefault="000A7BCC">
            <w:pPr>
              <w:pStyle w:val="ListParagraph"/>
              <w:spacing w:after="40"/>
              <w:ind w:left="720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Cs/>
              </w:rPr>
              <w:t xml:space="preserve"> -55.5</w:t>
            </w:r>
          </w:p>
        </w:tc>
        <w:tc>
          <w:tcPr>
            <w:tcW w:w="2653" w:type="dxa"/>
          </w:tcPr>
          <w:p w14:paraId="7B344993" w14:textId="5F4766E6" w:rsidR="00175C8B" w:rsidRDefault="000A7BCC">
            <w:pPr>
              <w:pStyle w:val="Dates"/>
              <w:spacing w:before="4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April 2013 to March 2014</w:t>
            </w:r>
          </w:p>
        </w:tc>
      </w:tr>
      <w:tr w:rsidR="00175C8B" w14:paraId="5FF66C9D" w14:textId="77777777">
        <w:trPr>
          <w:trHeight w:val="207"/>
        </w:trPr>
        <w:tc>
          <w:tcPr>
            <w:tcW w:w="7982" w:type="dxa"/>
          </w:tcPr>
          <w:p w14:paraId="732552BB" w14:textId="362532ED" w:rsidR="00175C8B" w:rsidRDefault="00F32E19">
            <w:pPr>
              <w:pStyle w:val="Heading2"/>
              <w:spacing w:before="40"/>
              <w:rPr>
                <w:b w:val="0"/>
                <w:bCs/>
                <w:i/>
                <w:iCs/>
              </w:rPr>
            </w:pPr>
            <w:r>
              <w:t>Shive dale</w:t>
            </w:r>
            <w:r w:rsidR="000A7BCC">
              <w:t xml:space="preserve"> Public School</w:t>
            </w:r>
            <w:r w:rsidR="000A7BCC">
              <w:rPr>
                <w:b w:val="0"/>
                <w:bCs/>
                <w:i/>
                <w:iCs/>
              </w:rPr>
              <w:t xml:space="preserve"> (Haridwar, Uttarakhand)</w:t>
            </w:r>
          </w:p>
          <w:p w14:paraId="79E3C186" w14:textId="77754FBD" w:rsidR="00175C8B" w:rsidRDefault="000A7BCC">
            <w:pPr>
              <w:pStyle w:val="ListParagraph"/>
              <w:spacing w:after="40"/>
              <w:ind w:left="720"/>
              <w:rPr>
                <w:b/>
              </w:rPr>
            </w:pPr>
            <w:r>
              <w:rPr>
                <w:bCs/>
              </w:rPr>
              <w:t xml:space="preserve">Senior School </w:t>
            </w:r>
            <w:r w:rsidR="00F32E19">
              <w:rPr>
                <w:bCs/>
              </w:rPr>
              <w:t>Examination. [</w:t>
            </w:r>
            <w:r>
              <w:rPr>
                <w:bCs/>
              </w:rPr>
              <w:t>CBSE]</w:t>
            </w:r>
          </w:p>
          <w:p w14:paraId="3184199B" w14:textId="220E2796" w:rsidR="00175C8B" w:rsidRDefault="000A7BCC">
            <w:pPr>
              <w:pStyle w:val="ListParagraph"/>
              <w:spacing w:after="40"/>
              <w:ind w:left="720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Cs/>
              </w:rPr>
              <w:t>- 8.0</w:t>
            </w:r>
          </w:p>
        </w:tc>
        <w:tc>
          <w:tcPr>
            <w:tcW w:w="2653" w:type="dxa"/>
          </w:tcPr>
          <w:p w14:paraId="33D726C0" w14:textId="77777777" w:rsidR="00175C8B" w:rsidRDefault="000A7BCC">
            <w:pPr>
              <w:pStyle w:val="Dates"/>
              <w:spacing w:before="40"/>
              <w:rPr>
                <w:i/>
                <w:iCs/>
              </w:rPr>
            </w:pPr>
            <w:r>
              <w:rPr>
                <w:i/>
                <w:iCs/>
                <w:color w:val="FF0000"/>
              </w:rPr>
              <w:t>April 2010 to March 2011</w:t>
            </w:r>
          </w:p>
        </w:tc>
      </w:tr>
    </w:tbl>
    <w:p w14:paraId="0BB1AD36" w14:textId="5162CBF0" w:rsidR="00175C8B" w:rsidRDefault="000A7BCC" w:rsidP="000A7BCC">
      <w:pPr>
        <w:pStyle w:val="Heading1"/>
        <w:pBdr>
          <w:top w:val="none" w:sz="0" w:space="0" w:color="auto"/>
        </w:pBdr>
        <w:spacing w:before="40" w:after="40"/>
        <w:jc w:val="center"/>
        <w:rPr>
          <w:b/>
          <w:bCs/>
          <w:color w:val="00B0F0"/>
          <w:sz w:val="20"/>
          <w:szCs w:val="20"/>
        </w:rPr>
      </w:pPr>
      <w:r>
        <w:rPr>
          <w:b/>
          <w:bCs/>
          <w:color w:val="00B0F0"/>
          <w:sz w:val="20"/>
          <w:szCs w:val="20"/>
        </w:rPr>
        <w:t>Projects</w:t>
      </w:r>
    </w:p>
    <w:p w14:paraId="5636999E" w14:textId="1746E48B" w:rsidR="000A7BCC" w:rsidRDefault="00044BEB" w:rsidP="000A7BCC">
      <w:pPr>
        <w:pStyle w:val="ListParagraph"/>
        <w:numPr>
          <w:ilvl w:val="0"/>
          <w:numId w:val="29"/>
        </w:numPr>
      </w:pPr>
      <w:r>
        <w:t>Web based online marketing Surveys for consumer feedback with</w:t>
      </w:r>
      <w:r w:rsidR="000A7BCC">
        <w:t xml:space="preserve"> clients like Kellogg’s/Amazon/Nissan</w:t>
      </w:r>
    </w:p>
    <w:p w14:paraId="77E4F718" w14:textId="3D822B54" w:rsidR="000A7BCC" w:rsidRDefault="005D5C47" w:rsidP="000A7BCC">
      <w:pPr>
        <w:pStyle w:val="ListParagraph"/>
        <w:numPr>
          <w:ilvl w:val="0"/>
          <w:numId w:val="29"/>
        </w:numPr>
      </w:pPr>
      <w:r>
        <w:t xml:space="preserve">Django base web portal can be found at – </w:t>
      </w:r>
      <w:hyperlink r:id="rId7" w:history="1">
        <w:r w:rsidR="00F32E19" w:rsidRPr="007546FB">
          <w:rPr>
            <w:rStyle w:val="Hyperlink"/>
          </w:rPr>
          <w:t>http://www.dynatainfosharing.herokuapp.com/</w:t>
        </w:r>
      </w:hyperlink>
    </w:p>
    <w:p w14:paraId="7D6C17E7" w14:textId="4C1D48A2" w:rsidR="00F32E19" w:rsidRDefault="00F32E19" w:rsidP="000A7BCC">
      <w:pPr>
        <w:pStyle w:val="ListParagraph"/>
        <w:numPr>
          <w:ilvl w:val="0"/>
          <w:numId w:val="29"/>
        </w:numPr>
      </w:pPr>
      <w:r>
        <w:t xml:space="preserve">GitHub Projects - </w:t>
      </w:r>
      <w:hyperlink r:id="rId8" w:history="1">
        <w:r>
          <w:rPr>
            <w:rStyle w:val="Hyperlink"/>
          </w:rPr>
          <w:t>https://github.com/MrSMittal/ProjectHunt</w:t>
        </w:r>
      </w:hyperlink>
    </w:p>
    <w:p w14:paraId="62D193DE" w14:textId="1A7846BF" w:rsidR="00F32E19" w:rsidRDefault="00F32E19" w:rsidP="00F32E19">
      <w:pPr>
        <w:ind w:left="1512"/>
      </w:pPr>
      <w:r>
        <w:t xml:space="preserve">          - </w:t>
      </w:r>
      <w:hyperlink r:id="rId9" w:history="1">
        <w:r>
          <w:rPr>
            <w:rStyle w:val="Hyperlink"/>
          </w:rPr>
          <w:t>https://github.com/MrSMittal/MySite</w:t>
        </w:r>
      </w:hyperlink>
    </w:p>
    <w:p w14:paraId="783964AA" w14:textId="7E328A83" w:rsidR="00F32E19" w:rsidRPr="000A7BCC" w:rsidRDefault="00F32E19" w:rsidP="00F32E19">
      <w:pPr>
        <w:ind w:left="1512"/>
      </w:pPr>
      <w:r>
        <w:t xml:space="preserve">          - </w:t>
      </w:r>
      <w:hyperlink r:id="rId10" w:history="1">
        <w:r w:rsidR="00A77BF2" w:rsidRPr="002A2C09">
          <w:rPr>
            <w:rStyle w:val="Hyperlink"/>
          </w:rPr>
          <w:t>https://github.com/MrSMittal/ToDo-App</w:t>
        </w:r>
      </w:hyperlink>
    </w:p>
    <w:sectPr w:rsidR="00F32E19" w:rsidRPr="000A7B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97C604A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A198AB6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E4842A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E690D5C2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E056EEC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89A7D54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FEAEF5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000000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D2D486A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 w15:restartNumberingAfterBreak="0">
    <w:nsid w:val="0000000B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000000C"/>
    <w:multiLevelType w:val="hybridMultilevel"/>
    <w:tmpl w:val="2690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74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C5A663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882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7926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AD0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0C46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96C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singleLevel"/>
    <w:tmpl w:val="EBBC44FA"/>
    <w:lvl w:ilvl="0">
      <w:start w:val="1"/>
      <w:numFmt w:val="bulle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D118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left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left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left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left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0000001A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07B00A6E"/>
    <w:multiLevelType w:val="hybridMultilevel"/>
    <w:tmpl w:val="AB5E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E2076"/>
    <w:multiLevelType w:val="singleLevel"/>
    <w:tmpl w:val="88328AA8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5"/>
  </w:num>
  <w:num w:numId="5">
    <w:abstractNumId w:val="9"/>
  </w:num>
  <w:num w:numId="6">
    <w:abstractNumId w:val="10"/>
  </w:num>
  <w:num w:numId="7">
    <w:abstractNumId w:val="12"/>
  </w:num>
  <w:num w:numId="8">
    <w:abstractNumId w:val="22"/>
  </w:num>
  <w:num w:numId="9">
    <w:abstractNumId w:val="20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  <w:num w:numId="18">
    <w:abstractNumId w:val="0"/>
  </w:num>
  <w:num w:numId="19">
    <w:abstractNumId w:val="28"/>
  </w:num>
  <w:num w:numId="20">
    <w:abstractNumId w:val="26"/>
  </w:num>
  <w:num w:numId="21">
    <w:abstractNumId w:val="19"/>
  </w:num>
  <w:num w:numId="22">
    <w:abstractNumId w:val="16"/>
  </w:num>
  <w:num w:numId="23">
    <w:abstractNumId w:val="13"/>
  </w:num>
  <w:num w:numId="24">
    <w:abstractNumId w:val="23"/>
  </w:num>
  <w:num w:numId="25">
    <w:abstractNumId w:val="21"/>
  </w:num>
  <w:num w:numId="26">
    <w:abstractNumId w:val="14"/>
  </w:num>
  <w:num w:numId="27">
    <w:abstractNumId w:val="11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B"/>
    <w:rsid w:val="00044BEB"/>
    <w:rsid w:val="000A7BCC"/>
    <w:rsid w:val="000D4F8D"/>
    <w:rsid w:val="00175C8B"/>
    <w:rsid w:val="00247E9B"/>
    <w:rsid w:val="00514224"/>
    <w:rsid w:val="005D5C47"/>
    <w:rsid w:val="00703C35"/>
    <w:rsid w:val="00753FCF"/>
    <w:rsid w:val="008518EC"/>
    <w:rsid w:val="00A77BF2"/>
    <w:rsid w:val="00BD6254"/>
    <w:rsid w:val="00D02A9B"/>
    <w:rsid w:val="00D23C60"/>
    <w:rsid w:val="00D91FE3"/>
    <w:rsid w:val="00DD21E8"/>
    <w:rsid w:val="00F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51C2B"/>
  <w15:docId w15:val="{6B7E25E6-440F-4E47-8AF6-59A5AE81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76" w:lineRule="auto"/>
    </w:pPr>
    <w:rPr>
      <w:rFonts w:ascii="Arial" w:hAnsi="Arial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caps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eastAsia="SimSun" w:cs="Mangal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="SimSun" w:cs="Mangal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after="0"/>
      <w:outlineLvl w:val="6"/>
    </w:pPr>
    <w:rPr>
      <w:rFonts w:eastAsia="SimSun" w:cs="Mangal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 w:cs="Mangal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 w:cs="Mangal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cs="Tahoma"/>
    </w:rPr>
  </w:style>
  <w:style w:type="paragraph" w:customStyle="1" w:styleId="ContactInfo">
    <w:name w:val="Contact Info"/>
    <w:basedOn w:val="Normal"/>
    <w:uiPriority w:val="1"/>
    <w:qFormat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qFormat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Pr>
      <w:rFonts w:ascii="Arial" w:hAnsi="Arial"/>
      <w:i/>
      <w:spacing w:val="10"/>
      <w:sz w:val="16"/>
      <w:szCs w:val="16"/>
    </w:rPr>
  </w:style>
  <w:style w:type="paragraph" w:styleId="ListParagraph">
    <w:name w:val="List Paragraph"/>
    <w:basedOn w:val="Normal"/>
    <w:uiPriority w:val="1"/>
    <w:qFormat/>
    <w:pPr>
      <w:numPr>
        <w:numId w:val="1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rPr>
      <w:color w:val="595959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/>
      <w:spacing w:val="10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="SimSun" w:cs="Mangal"/>
      <w:i/>
      <w:iCs/>
      <w:color w:val="365F9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SimSun" w:hAnsi="Arial" w:cs="Mangal"/>
      <w:i/>
      <w:iCs/>
      <w:color w:val="365F91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SimSun" w:hAnsi="Arial" w:cs="Mangal"/>
      <w:color w:val="365F91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SimSun" w:hAnsi="Arial" w:cs="Mangal"/>
      <w:i/>
      <w:iCs/>
      <w:color w:val="243F60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365F9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/>
      <w:i/>
      <w:iCs/>
      <w:color w:val="365F91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365F9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qFormat/>
    <w:pPr>
      <w:spacing w:before="0" w:after="200" w:line="240" w:lineRule="auto"/>
    </w:pPr>
    <w:rPr>
      <w:i/>
      <w:iCs/>
      <w:color w:val="1F497D"/>
      <w:sz w:val="18"/>
      <w:szCs w:val="18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SimSun" w:hAnsi="Arial" w:cs="Mangal"/>
      <w:color w:val="272727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SimSun" w:hAnsi="Arial" w:cs="Mangal"/>
      <w:i/>
      <w:iCs/>
      <w:color w:val="272727"/>
      <w:spacing w:val="10"/>
      <w:sz w:val="21"/>
      <w:szCs w:val="21"/>
    </w:rPr>
  </w:style>
  <w:style w:type="paragraph" w:styleId="NoSpacing">
    <w:name w:val="No Spacing"/>
    <w:uiPriority w:val="1"/>
    <w:qFormat/>
    <w:rPr>
      <w:rFonts w:ascii="Arial" w:hAnsi="Arial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/>
      <w:iCs/>
      <w:color w:val="404040"/>
      <w:spacing w:val="10"/>
      <w:sz w:val="16"/>
      <w:szCs w:val="16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 w:cs="Mangal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Pr>
      <w:rFonts w:ascii="Arial" w:eastAsia="SimSun" w:hAnsi="Arial" w:cs="Mangal"/>
      <w:color w:val="5A5A5A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 w:line="240" w:lineRule="auto"/>
      <w:contextualSpacing/>
    </w:pPr>
    <w:rPr>
      <w:rFonts w:eastAsia="SimSun" w:cs="Mang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Pr>
      <w:rFonts w:ascii="Arial" w:eastAsia="SimSun" w:hAnsi="Arial" w:cs="Mangal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qFormat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="SimSun" w:cs="Mangal"/>
      <w:caps w:val="0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SMittal/ProjectHun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ynatainfosharing.herokuapp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ttalshivam40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rSMittal/ToDo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rSMittal/MySi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am\AppData\Roaming\Microsoft\Templates\Computer_programmer_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40D85-D4C8-46C4-947C-079E7EB7C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Computer_programmer_resume.dotx</Template>
  <TotalTime>58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Aggarwal</dc:creator>
  <cp:lastModifiedBy>Shivam Mittal</cp:lastModifiedBy>
  <cp:revision>20</cp:revision>
  <dcterms:created xsi:type="dcterms:W3CDTF">2019-08-23T19:44:00Z</dcterms:created>
  <dcterms:modified xsi:type="dcterms:W3CDTF">2020-03-30T04:43:00Z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2018-04-05T04:38:24.3229633Z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